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F12384" w14:textId="77777777" w:rsidR="00816216" w:rsidRPr="001A75C5" w:rsidRDefault="001A75C5" w:rsidP="00141A4C">
      <w:pPr>
        <w:pStyle w:val="Title"/>
        <w:rPr>
          <w:color w:val="auto"/>
        </w:rPr>
      </w:pPr>
      <w:r w:rsidRPr="001A75C5">
        <w:rPr>
          <w:color w:val="auto"/>
        </w:rPr>
        <w:t>David A. Forystek</w:t>
      </w:r>
    </w:p>
    <w:p w14:paraId="12EC68AE" w14:textId="77777777" w:rsidR="00141A4C" w:rsidRPr="001A75C5" w:rsidRDefault="001A75C5" w:rsidP="00141A4C">
      <w:pPr>
        <w:rPr>
          <w:color w:val="auto"/>
        </w:rPr>
      </w:pPr>
      <w:r w:rsidRPr="001A75C5">
        <w:rPr>
          <w:color w:val="auto"/>
        </w:rPr>
        <w:t>9349 Harbor Cove Circle, Apt #243, Whitmore Lake, MI 48189</w:t>
      </w:r>
      <w:r w:rsidR="00141A4C" w:rsidRPr="001A75C5">
        <w:rPr>
          <w:color w:val="auto"/>
        </w:rPr>
        <w:t> | </w:t>
      </w:r>
      <w:r w:rsidRPr="001A75C5">
        <w:rPr>
          <w:color w:val="auto"/>
        </w:rPr>
        <w:t>(734) 743-1649</w:t>
      </w:r>
      <w:r w:rsidR="00141A4C" w:rsidRPr="001A75C5">
        <w:rPr>
          <w:color w:val="auto"/>
        </w:rPr>
        <w:t> | </w:t>
      </w:r>
      <w:hyperlink r:id="rId8" w:history="1">
        <w:r w:rsidRPr="001A75C5">
          <w:rPr>
            <w:rStyle w:val="Hyperlink"/>
            <w:color w:val="auto"/>
          </w:rPr>
          <w:t>dforystk@umich.edu</w:t>
        </w:r>
      </w:hyperlink>
      <w:r w:rsidRPr="001A75C5">
        <w:rPr>
          <w:color w:val="auto"/>
        </w:rPr>
        <w:t xml:space="preserve"> </w:t>
      </w:r>
    </w:p>
    <w:p w14:paraId="12789A01" w14:textId="77777777" w:rsidR="006270A9" w:rsidRPr="001A75C5" w:rsidRDefault="0076514A" w:rsidP="00141A4C">
      <w:pPr>
        <w:pStyle w:val="Heading1"/>
        <w:rPr>
          <w:color w:val="auto"/>
        </w:rPr>
      </w:pPr>
      <w:sdt>
        <w:sdtPr>
          <w:rPr>
            <w:color w:val="auto"/>
          </w:rPr>
          <w:alias w:val="Objective:"/>
          <w:tag w:val="Objective:"/>
          <w:id w:val="-731932020"/>
          <w:placeholder>
            <w:docPart w:val="E069F65C795F4A6E8D1417FF126A66D6"/>
          </w:placeholder>
          <w:temporary/>
          <w:showingPlcHdr/>
          <w15:appearance w15:val="hidden"/>
        </w:sdtPr>
        <w:sdtEndPr/>
        <w:sdtContent>
          <w:r w:rsidR="009D5933" w:rsidRPr="001A75C5">
            <w:rPr>
              <w:color w:val="auto"/>
            </w:rPr>
            <w:t>Objective</w:t>
          </w:r>
        </w:sdtContent>
      </w:sdt>
    </w:p>
    <w:p w14:paraId="37B8D415" w14:textId="77777777" w:rsidR="006270A9" w:rsidRPr="001A75C5" w:rsidRDefault="001A75C5">
      <w:pPr>
        <w:rPr>
          <w:color w:val="auto"/>
        </w:rPr>
      </w:pPr>
      <w:r>
        <w:rPr>
          <w:color w:val="auto"/>
        </w:rPr>
        <w:t xml:space="preserve">Ambitious student looking to achieve his professional goals of working in the field of cybersecurity and data privacy </w:t>
      </w:r>
      <w:r w:rsidR="00250AFA">
        <w:rPr>
          <w:color w:val="auto"/>
        </w:rPr>
        <w:t xml:space="preserve">to protect humans’ rights </w:t>
      </w:r>
      <w:r>
        <w:rPr>
          <w:color w:val="auto"/>
        </w:rPr>
        <w:t>by applying as a transfer student to the School of Information.</w:t>
      </w:r>
    </w:p>
    <w:sdt>
      <w:sdtPr>
        <w:rPr>
          <w:color w:val="auto"/>
        </w:rPr>
        <w:alias w:val="Education:"/>
        <w:tag w:val="Education:"/>
        <w:id w:val="807127995"/>
        <w:placeholder>
          <w:docPart w:val="68B2B10B633A45E2A55A7EAEE4DFA432"/>
        </w:placeholder>
        <w:temporary/>
        <w:showingPlcHdr/>
        <w15:appearance w15:val="hidden"/>
      </w:sdtPr>
      <w:sdtEndPr/>
      <w:sdtContent>
        <w:p w14:paraId="48ACFA8D" w14:textId="77777777" w:rsidR="006270A9" w:rsidRPr="001A75C5" w:rsidRDefault="009D5933">
          <w:pPr>
            <w:pStyle w:val="Heading1"/>
            <w:rPr>
              <w:color w:val="auto"/>
            </w:rPr>
          </w:pPr>
          <w:r w:rsidRPr="001A75C5">
            <w:rPr>
              <w:color w:val="auto"/>
            </w:rPr>
            <w:t>Education</w:t>
          </w:r>
        </w:p>
      </w:sdtContent>
    </w:sdt>
    <w:p w14:paraId="0F90D060" w14:textId="02D3C264" w:rsidR="00064A1E" w:rsidRPr="00064A1E" w:rsidRDefault="00064A1E" w:rsidP="00C31173">
      <w:pPr>
        <w:rPr>
          <w:rFonts w:asciiTheme="majorHAnsi" w:eastAsiaTheme="majorEastAsia" w:hAnsiTheme="majorHAnsi" w:cstheme="majorBidi"/>
          <w:caps/>
          <w:color w:val="auto"/>
          <w:sz w:val="24"/>
          <w:szCs w:val="26"/>
        </w:rPr>
      </w:pPr>
      <w:r w:rsidRPr="00064A1E">
        <w:rPr>
          <w:rFonts w:asciiTheme="majorHAnsi" w:eastAsiaTheme="majorEastAsia" w:hAnsiTheme="majorHAnsi" w:cstheme="majorBidi"/>
          <w:b/>
          <w:caps/>
          <w:color w:val="auto"/>
          <w:sz w:val="24"/>
          <w:szCs w:val="26"/>
        </w:rPr>
        <w:t>Bachelor of Science in Information</w:t>
      </w:r>
      <w:r>
        <w:rPr>
          <w:rFonts w:asciiTheme="majorHAnsi" w:eastAsiaTheme="majorEastAsia" w:hAnsiTheme="majorHAnsi" w:cstheme="majorBidi"/>
          <w:b/>
          <w:caps/>
          <w:color w:val="auto"/>
          <w:sz w:val="24"/>
          <w:szCs w:val="26"/>
        </w:rPr>
        <w:t xml:space="preserve"> | </w:t>
      </w:r>
      <w:r w:rsidRPr="00064A1E">
        <w:rPr>
          <w:rFonts w:asciiTheme="majorHAnsi" w:eastAsiaTheme="majorEastAsia" w:hAnsiTheme="majorHAnsi" w:cstheme="majorBidi"/>
          <w:caps/>
          <w:color w:val="auto"/>
          <w:sz w:val="24"/>
          <w:szCs w:val="26"/>
        </w:rPr>
        <w:t xml:space="preserve">September 2019 </w:t>
      </w:r>
      <w:r>
        <w:rPr>
          <w:rFonts w:asciiTheme="majorHAnsi" w:eastAsiaTheme="majorEastAsia" w:hAnsiTheme="majorHAnsi" w:cstheme="majorBidi"/>
          <w:caps/>
          <w:color w:val="auto"/>
          <w:sz w:val="24"/>
          <w:szCs w:val="26"/>
        </w:rPr>
        <w:t>–</w:t>
      </w:r>
      <w:r w:rsidRPr="00064A1E">
        <w:rPr>
          <w:rFonts w:asciiTheme="majorHAnsi" w:eastAsiaTheme="majorEastAsia" w:hAnsiTheme="majorHAnsi" w:cstheme="majorBidi"/>
          <w:caps/>
          <w:color w:val="auto"/>
          <w:sz w:val="24"/>
          <w:szCs w:val="26"/>
        </w:rPr>
        <w:t xml:space="preserve"> Present</w:t>
      </w:r>
      <w:r>
        <w:rPr>
          <w:rFonts w:asciiTheme="majorHAnsi" w:eastAsiaTheme="majorEastAsia" w:hAnsiTheme="majorHAnsi" w:cstheme="majorBidi"/>
          <w:caps/>
          <w:color w:val="auto"/>
          <w:sz w:val="24"/>
          <w:szCs w:val="26"/>
        </w:rPr>
        <w:t xml:space="preserve">                          University of Michigan Ann arbor</w:t>
      </w:r>
    </w:p>
    <w:p w14:paraId="2F14D3A8" w14:textId="27145B7C" w:rsidR="00250AFA" w:rsidRDefault="00250AFA">
      <w:pPr>
        <w:pStyle w:val="Heading2"/>
        <w:rPr>
          <w:color w:val="auto"/>
        </w:rPr>
      </w:pPr>
      <w:r>
        <w:rPr>
          <w:color w:val="auto"/>
        </w:rPr>
        <w:t>Associate of applied science in computer support technician</w:t>
      </w:r>
      <w:r w:rsidR="009D5933" w:rsidRPr="001A75C5">
        <w:rPr>
          <w:color w:val="auto"/>
        </w:rPr>
        <w:t> | </w:t>
      </w:r>
      <w:r w:rsidRPr="00250AFA">
        <w:rPr>
          <w:b w:val="0"/>
          <w:color w:val="auto"/>
        </w:rPr>
        <w:t>April 2018</w:t>
      </w:r>
    </w:p>
    <w:p w14:paraId="4D08A51A" w14:textId="2F425E67" w:rsidR="00250AFA" w:rsidRDefault="001A75C5" w:rsidP="00250AFA">
      <w:pPr>
        <w:pStyle w:val="Heading2"/>
        <w:rPr>
          <w:rFonts w:asciiTheme="minorHAnsi" w:eastAsiaTheme="minorEastAsia" w:hAnsiTheme="minorHAnsi" w:cstheme="minorBidi"/>
          <w:b w:val="0"/>
          <w:caps w:val="0"/>
          <w:color w:val="404040" w:themeColor="text1" w:themeTint="BF"/>
          <w:sz w:val="22"/>
          <w:szCs w:val="22"/>
        </w:rPr>
      </w:pPr>
      <w:r w:rsidRPr="00250AFA">
        <w:rPr>
          <w:rFonts w:asciiTheme="minorHAnsi" w:eastAsiaTheme="minorEastAsia" w:hAnsiTheme="minorHAnsi" w:cstheme="minorBidi"/>
          <w:b w:val="0"/>
          <w:caps w:val="0"/>
          <w:color w:val="404040" w:themeColor="text1" w:themeTint="BF"/>
          <w:sz w:val="22"/>
          <w:szCs w:val="22"/>
        </w:rPr>
        <w:t>SCHOOLCRAFT COLLEGE</w:t>
      </w:r>
    </w:p>
    <w:p w14:paraId="202C5EDA" w14:textId="5CDD0BA3" w:rsidR="002679DB" w:rsidRPr="002679DB" w:rsidRDefault="002679DB" w:rsidP="002679DB"/>
    <w:sdt>
      <w:sdtPr>
        <w:rPr>
          <w:color w:val="auto"/>
        </w:rPr>
        <w:alias w:val="Skills &amp; Abilities:"/>
        <w:tag w:val="Skills &amp; Abilities:"/>
        <w:id w:val="458624136"/>
        <w:placeholder>
          <w:docPart w:val="2B53D5869B3E4BE88B46C8DB7871B88A"/>
        </w:placeholder>
        <w:temporary/>
        <w:showingPlcHdr/>
        <w15:appearance w15:val="hidden"/>
      </w:sdtPr>
      <w:sdtEndPr/>
      <w:sdtContent>
        <w:p w14:paraId="68354EC1" w14:textId="77777777" w:rsidR="006270A9" w:rsidRPr="001A75C5" w:rsidRDefault="009D5933">
          <w:pPr>
            <w:pStyle w:val="Heading1"/>
            <w:rPr>
              <w:color w:val="auto"/>
            </w:rPr>
          </w:pPr>
          <w:r w:rsidRPr="001A75C5">
            <w:rPr>
              <w:color w:val="auto"/>
            </w:rPr>
            <w:t>Skills &amp; Abilities</w:t>
          </w:r>
        </w:p>
      </w:sdtContent>
    </w:sdt>
    <w:p w14:paraId="71B9EB5C" w14:textId="04871CF0" w:rsidR="00894F18" w:rsidRPr="00894F18" w:rsidRDefault="00250AFA" w:rsidP="00894F18">
      <w:pPr>
        <w:pStyle w:val="Heading2"/>
        <w:rPr>
          <w:color w:val="auto"/>
        </w:rPr>
      </w:pPr>
      <w:r>
        <w:rPr>
          <w:color w:val="auto"/>
        </w:rPr>
        <w:t xml:space="preserve">RELEVANT PROJECTS </w:t>
      </w:r>
    </w:p>
    <w:p w14:paraId="713A8DB6" w14:textId="77777777" w:rsidR="00110CFB" w:rsidRPr="009304A5" w:rsidRDefault="00110CFB" w:rsidP="00110CFB">
      <w:pPr>
        <w:pStyle w:val="ListBullet"/>
        <w:rPr>
          <w:color w:val="auto"/>
        </w:rPr>
      </w:pPr>
      <w:r>
        <w:rPr>
          <w:color w:val="auto"/>
        </w:rPr>
        <w:t>I-CONECT Study, University of Michigan School of Nursing</w:t>
      </w:r>
    </w:p>
    <w:p w14:paraId="6E5B732E" w14:textId="77777777" w:rsidR="00110CFB" w:rsidRDefault="00110CFB" w:rsidP="00110CFB">
      <w:pPr>
        <w:pStyle w:val="ListBullet"/>
        <w:numPr>
          <w:ilvl w:val="1"/>
          <w:numId w:val="21"/>
        </w:numPr>
        <w:rPr>
          <w:color w:val="auto"/>
        </w:rPr>
      </w:pPr>
      <w:r>
        <w:rPr>
          <w:color w:val="auto"/>
        </w:rPr>
        <w:t>Manage, set up, and deploy laptops for participants of research study to find how use of technology affects the onset of dementia</w:t>
      </w:r>
      <w:r w:rsidRPr="00E8071E">
        <w:rPr>
          <w:color w:val="auto"/>
        </w:rPr>
        <w:t xml:space="preserve"> </w:t>
      </w:r>
    </w:p>
    <w:p w14:paraId="696BEB6D" w14:textId="147C0068" w:rsidR="00894F18" w:rsidRDefault="00E8071E" w:rsidP="0063717A">
      <w:pPr>
        <w:pStyle w:val="ListBullet"/>
        <w:rPr>
          <w:color w:val="auto"/>
        </w:rPr>
      </w:pPr>
      <w:r>
        <w:rPr>
          <w:color w:val="auto"/>
        </w:rPr>
        <w:t>Data Extraction Creation, Freelance</w:t>
      </w:r>
    </w:p>
    <w:p w14:paraId="74284D27" w14:textId="43B9B56B" w:rsidR="00E8071E" w:rsidRDefault="00E8071E" w:rsidP="00E8071E">
      <w:pPr>
        <w:pStyle w:val="ListBullet"/>
        <w:numPr>
          <w:ilvl w:val="1"/>
          <w:numId w:val="21"/>
        </w:numPr>
        <w:rPr>
          <w:color w:val="auto"/>
        </w:rPr>
      </w:pPr>
      <w:r>
        <w:rPr>
          <w:color w:val="auto"/>
        </w:rPr>
        <w:t>Created survey form for a Leadership Performance Evaluation for the Executive Director of Faculte des Sciences Infirmieres de l’Universite Espiscopale d’Haiti (Hospital in Haiti)</w:t>
      </w:r>
    </w:p>
    <w:p w14:paraId="5639B3A8" w14:textId="2214387B" w:rsidR="00E8071E" w:rsidRDefault="00E8071E" w:rsidP="00E8071E">
      <w:pPr>
        <w:pStyle w:val="ListBullet"/>
        <w:rPr>
          <w:color w:val="auto"/>
        </w:rPr>
      </w:pPr>
      <w:r>
        <w:rPr>
          <w:color w:val="auto"/>
        </w:rPr>
        <w:t xml:space="preserve">Wi-Fi Network Mapping, CIS 173 </w:t>
      </w:r>
      <w:r w:rsidRPr="0063717A">
        <w:rPr>
          <w:color w:val="auto"/>
        </w:rPr>
        <w:t>Wireless Local Area Networks</w:t>
      </w:r>
      <w:r>
        <w:rPr>
          <w:color w:val="auto"/>
        </w:rPr>
        <w:t xml:space="preserve">, Schoolcraft College </w:t>
      </w:r>
    </w:p>
    <w:p w14:paraId="7EAE07CC" w14:textId="77777777" w:rsidR="00E8071E" w:rsidRDefault="00E8071E" w:rsidP="00E8071E">
      <w:pPr>
        <w:pStyle w:val="ListBullet"/>
        <w:numPr>
          <w:ilvl w:val="1"/>
          <w:numId w:val="21"/>
        </w:numPr>
        <w:rPr>
          <w:color w:val="auto"/>
        </w:rPr>
      </w:pPr>
      <w:r>
        <w:rPr>
          <w:color w:val="auto"/>
        </w:rPr>
        <w:t xml:space="preserve">Created a map of the Wi-Fi network for the building and analyze how it functioned and how it </w:t>
      </w:r>
    </w:p>
    <w:p w14:paraId="7385D310" w14:textId="0C781F21" w:rsidR="009304A5" w:rsidRDefault="00E8071E" w:rsidP="00E8071E">
      <w:pPr>
        <w:pStyle w:val="ListBullet"/>
        <w:numPr>
          <w:ilvl w:val="0"/>
          <w:numId w:val="0"/>
        </w:numPr>
        <w:ind w:left="648"/>
        <w:rPr>
          <w:color w:val="auto"/>
        </w:rPr>
      </w:pPr>
      <w:r w:rsidRPr="0063717A">
        <w:rPr>
          <w:color w:val="auto"/>
        </w:rPr>
        <w:t>could be improved</w:t>
      </w:r>
    </w:p>
    <w:p w14:paraId="31A439B2" w14:textId="77777777" w:rsidR="0063717A" w:rsidRDefault="0063717A" w:rsidP="0063717A">
      <w:pPr>
        <w:pStyle w:val="ListBullet"/>
        <w:rPr>
          <w:color w:val="auto"/>
        </w:rPr>
      </w:pPr>
      <w:r>
        <w:rPr>
          <w:color w:val="auto"/>
        </w:rPr>
        <w:t>Cell Phone System, CIS 250 System Development &amp; Design, Schoolcraft College</w:t>
      </w:r>
    </w:p>
    <w:p w14:paraId="7CE4F7AF" w14:textId="6E10549C" w:rsidR="002478F6" w:rsidRDefault="0063717A" w:rsidP="002478F6">
      <w:pPr>
        <w:pStyle w:val="ListBullet"/>
        <w:numPr>
          <w:ilvl w:val="1"/>
          <w:numId w:val="21"/>
        </w:numPr>
        <w:rPr>
          <w:color w:val="auto"/>
        </w:rPr>
      </w:pPr>
      <w:r>
        <w:rPr>
          <w:color w:val="auto"/>
        </w:rPr>
        <w:t>Designed a user interface, developed an insurance policy, and created a specification sheet for a new cell phone</w:t>
      </w:r>
    </w:p>
    <w:p w14:paraId="038AE64D" w14:textId="77777777" w:rsidR="00894F18" w:rsidRPr="002478F6" w:rsidRDefault="00894F18" w:rsidP="00894F18">
      <w:pPr>
        <w:pStyle w:val="ListBullet"/>
        <w:numPr>
          <w:ilvl w:val="0"/>
          <w:numId w:val="0"/>
        </w:numPr>
      </w:pPr>
    </w:p>
    <w:p w14:paraId="6B4B8EAF" w14:textId="5B479C1A" w:rsidR="000A2BBD" w:rsidRPr="001A75C5" w:rsidRDefault="000A2BBD" w:rsidP="000A2BBD">
      <w:pPr>
        <w:pStyle w:val="Heading2"/>
        <w:rPr>
          <w:color w:val="auto"/>
        </w:rPr>
      </w:pPr>
      <w:r>
        <w:rPr>
          <w:color w:val="auto"/>
        </w:rPr>
        <w:t xml:space="preserve">VOLUNTEER </w:t>
      </w:r>
      <w:r w:rsidR="00481C77">
        <w:rPr>
          <w:color w:val="auto"/>
        </w:rPr>
        <w:t xml:space="preserve">and Leadership </w:t>
      </w:r>
      <w:r>
        <w:rPr>
          <w:color w:val="auto"/>
        </w:rPr>
        <w:t xml:space="preserve">EXPERIENCE </w:t>
      </w:r>
    </w:p>
    <w:p w14:paraId="5E02F21E" w14:textId="60B55FE4" w:rsidR="00481C77" w:rsidRDefault="00481C77" w:rsidP="000A2BBD">
      <w:pPr>
        <w:pStyle w:val="ListBullet"/>
        <w:rPr>
          <w:color w:val="auto"/>
        </w:rPr>
      </w:pPr>
      <w:r>
        <w:rPr>
          <w:color w:val="auto"/>
        </w:rPr>
        <w:t>University of Michigan School of Information Leadership Series</w:t>
      </w:r>
    </w:p>
    <w:p w14:paraId="40E6AF9D" w14:textId="653C868E" w:rsidR="000A2BBD" w:rsidRDefault="000A2BBD" w:rsidP="000A2BBD">
      <w:pPr>
        <w:pStyle w:val="ListBullet"/>
        <w:rPr>
          <w:color w:val="auto"/>
        </w:rPr>
      </w:pPr>
      <w:r>
        <w:rPr>
          <w:color w:val="auto"/>
        </w:rPr>
        <w:t>Rosedale Elementary School, Literacy Tutor</w:t>
      </w:r>
    </w:p>
    <w:p w14:paraId="4501F568" w14:textId="77777777" w:rsidR="00481C77" w:rsidRPr="008172CA" w:rsidRDefault="00481C77" w:rsidP="00481C77">
      <w:pPr>
        <w:pStyle w:val="ListBullet"/>
        <w:numPr>
          <w:ilvl w:val="0"/>
          <w:numId w:val="0"/>
        </w:numPr>
        <w:ind w:left="216"/>
        <w:rPr>
          <w:color w:val="auto"/>
        </w:rPr>
      </w:pPr>
    </w:p>
    <w:p w14:paraId="786C3C20" w14:textId="19DDD2EA" w:rsidR="000A2BBD" w:rsidRDefault="000A2BBD" w:rsidP="000A2BBD">
      <w:pPr>
        <w:pStyle w:val="ListBullet"/>
        <w:numPr>
          <w:ilvl w:val="0"/>
          <w:numId w:val="0"/>
        </w:numPr>
        <w:ind w:left="216" w:hanging="216"/>
        <w:rPr>
          <w:color w:val="auto"/>
        </w:rPr>
      </w:pPr>
    </w:p>
    <w:p w14:paraId="6DF10EA2" w14:textId="53CB3C76" w:rsidR="00E94303" w:rsidRDefault="00E94303" w:rsidP="000A2BBD">
      <w:pPr>
        <w:pStyle w:val="ListBullet"/>
        <w:numPr>
          <w:ilvl w:val="0"/>
          <w:numId w:val="0"/>
        </w:numPr>
        <w:ind w:left="216" w:hanging="216"/>
        <w:rPr>
          <w:color w:val="auto"/>
        </w:rPr>
      </w:pPr>
    </w:p>
    <w:p w14:paraId="36DB4C04" w14:textId="1600046E" w:rsidR="00E94303" w:rsidRDefault="00E94303" w:rsidP="000A2BBD">
      <w:pPr>
        <w:pStyle w:val="ListBullet"/>
        <w:numPr>
          <w:ilvl w:val="0"/>
          <w:numId w:val="0"/>
        </w:numPr>
        <w:ind w:left="216" w:hanging="216"/>
        <w:rPr>
          <w:color w:val="auto"/>
        </w:rPr>
      </w:pPr>
    </w:p>
    <w:p w14:paraId="19B6B4AC" w14:textId="77777777" w:rsidR="00E94303" w:rsidRPr="0063717A" w:rsidRDefault="00E94303" w:rsidP="000A2BBD">
      <w:pPr>
        <w:pStyle w:val="ListBullet"/>
        <w:numPr>
          <w:ilvl w:val="0"/>
          <w:numId w:val="0"/>
        </w:numPr>
        <w:ind w:left="216" w:hanging="216"/>
        <w:rPr>
          <w:color w:val="auto"/>
        </w:rPr>
      </w:pPr>
      <w:bookmarkStart w:id="0" w:name="_GoBack"/>
      <w:bookmarkEnd w:id="0"/>
    </w:p>
    <w:p w14:paraId="15F82EF1" w14:textId="77777777" w:rsidR="006270A9" w:rsidRPr="001A75C5" w:rsidRDefault="00250AFA">
      <w:pPr>
        <w:pStyle w:val="Heading2"/>
        <w:rPr>
          <w:color w:val="auto"/>
        </w:rPr>
      </w:pPr>
      <w:r>
        <w:rPr>
          <w:color w:val="auto"/>
        </w:rPr>
        <w:lastRenderedPageBreak/>
        <w:t xml:space="preserve">SKILLS </w:t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68"/>
        <w:gridCol w:w="4968"/>
      </w:tblGrid>
      <w:tr w:rsidR="008172CA" w:rsidRPr="002C02EB" w14:paraId="2499E4D9" w14:textId="77777777" w:rsidTr="00E11BF8">
        <w:tc>
          <w:tcPr>
            <w:tcW w:w="4675" w:type="dxa"/>
          </w:tcPr>
          <w:p w14:paraId="6D2D9A95" w14:textId="77777777" w:rsidR="008172CA" w:rsidRPr="008172CA" w:rsidRDefault="008172CA" w:rsidP="008172CA">
            <w:pPr>
              <w:pStyle w:val="ListBullet"/>
              <w:spacing w:after="240"/>
              <w:rPr>
                <w:color w:val="auto"/>
              </w:rPr>
            </w:pPr>
            <w:r w:rsidRPr="008172CA">
              <w:rPr>
                <w:color w:val="auto"/>
              </w:rPr>
              <w:t>Willingness to learn</w:t>
            </w:r>
          </w:p>
          <w:p w14:paraId="7A46B1E8" w14:textId="77777777" w:rsidR="008172CA" w:rsidRPr="008172CA" w:rsidRDefault="008172CA" w:rsidP="008172CA">
            <w:pPr>
              <w:pStyle w:val="ListBullet"/>
              <w:spacing w:after="240"/>
              <w:rPr>
                <w:color w:val="auto"/>
              </w:rPr>
            </w:pPr>
            <w:r w:rsidRPr="008172CA">
              <w:rPr>
                <w:color w:val="auto"/>
              </w:rPr>
              <w:t>Knowledgeable about computers and computer software.</w:t>
            </w:r>
          </w:p>
          <w:p w14:paraId="0523FB89" w14:textId="77777777" w:rsidR="008172CA" w:rsidRPr="008172CA" w:rsidRDefault="008172CA" w:rsidP="008172CA">
            <w:pPr>
              <w:pStyle w:val="ListBullet"/>
              <w:spacing w:after="240"/>
              <w:rPr>
                <w:color w:val="auto"/>
              </w:rPr>
            </w:pPr>
            <w:r w:rsidRPr="008172CA">
              <w:rPr>
                <w:color w:val="auto"/>
              </w:rPr>
              <w:t>Able to work under pressure and meet deadlines.</w:t>
            </w:r>
          </w:p>
          <w:p w14:paraId="1C96BCF8" w14:textId="77777777" w:rsidR="00DC44E8" w:rsidRDefault="008172CA" w:rsidP="00DC44E8">
            <w:pPr>
              <w:pStyle w:val="ListBullet"/>
              <w:spacing w:after="240"/>
              <w:rPr>
                <w:color w:val="auto"/>
              </w:rPr>
            </w:pPr>
            <w:r w:rsidRPr="008172CA">
              <w:rPr>
                <w:color w:val="auto"/>
              </w:rPr>
              <w:t>Proficient in Google Apps.</w:t>
            </w:r>
            <w:r w:rsidR="00DC44E8" w:rsidRPr="008172CA">
              <w:rPr>
                <w:color w:val="auto"/>
              </w:rPr>
              <w:t xml:space="preserve"> </w:t>
            </w:r>
          </w:p>
          <w:p w14:paraId="41D50896" w14:textId="026CA230" w:rsidR="00DC44E8" w:rsidRPr="008172CA" w:rsidRDefault="00DC44E8" w:rsidP="00DC44E8">
            <w:pPr>
              <w:pStyle w:val="ListBullet"/>
              <w:spacing w:after="240"/>
              <w:rPr>
                <w:color w:val="auto"/>
              </w:rPr>
            </w:pPr>
            <w:r w:rsidRPr="008172CA">
              <w:rPr>
                <w:color w:val="auto"/>
              </w:rPr>
              <w:t xml:space="preserve">Knowledge of troubleshooting. </w:t>
            </w:r>
          </w:p>
          <w:p w14:paraId="24B72EEC" w14:textId="77777777" w:rsidR="00DC44E8" w:rsidRPr="008172CA" w:rsidRDefault="00DC44E8" w:rsidP="00DC44E8">
            <w:pPr>
              <w:pStyle w:val="ListBullet"/>
              <w:spacing w:after="240"/>
              <w:rPr>
                <w:color w:val="auto"/>
              </w:rPr>
            </w:pPr>
            <w:r w:rsidRPr="008172CA">
              <w:rPr>
                <w:color w:val="auto"/>
              </w:rPr>
              <w:t>Proficient in Microsoft Office Suite.</w:t>
            </w:r>
          </w:p>
          <w:p w14:paraId="41016103" w14:textId="77777777" w:rsidR="008172CA" w:rsidRPr="008172CA" w:rsidRDefault="008172CA" w:rsidP="00DC44E8">
            <w:pPr>
              <w:pStyle w:val="ListBullet"/>
              <w:numPr>
                <w:ilvl w:val="0"/>
                <w:numId w:val="0"/>
              </w:numPr>
              <w:spacing w:after="240"/>
              <w:ind w:left="216"/>
              <w:rPr>
                <w:color w:val="auto"/>
              </w:rPr>
            </w:pPr>
          </w:p>
        </w:tc>
        <w:tc>
          <w:tcPr>
            <w:tcW w:w="4675" w:type="dxa"/>
            <w:tcMar>
              <w:left w:w="360" w:type="dxa"/>
            </w:tcMar>
          </w:tcPr>
          <w:p w14:paraId="6CF37B64" w14:textId="77777777" w:rsidR="008172CA" w:rsidRPr="008172CA" w:rsidRDefault="008172CA" w:rsidP="008172CA">
            <w:pPr>
              <w:pStyle w:val="ListBullet"/>
              <w:spacing w:after="240"/>
              <w:rPr>
                <w:color w:val="auto"/>
              </w:rPr>
            </w:pPr>
            <w:r w:rsidRPr="008172CA">
              <w:rPr>
                <w:color w:val="auto"/>
              </w:rPr>
              <w:t>Proficient in computer networking and hardware.</w:t>
            </w:r>
          </w:p>
          <w:p w14:paraId="53D19A39" w14:textId="77777777" w:rsidR="008172CA" w:rsidRPr="008172CA" w:rsidRDefault="008172CA" w:rsidP="008172CA">
            <w:pPr>
              <w:pStyle w:val="ListBullet"/>
              <w:spacing w:after="240"/>
              <w:rPr>
                <w:color w:val="auto"/>
              </w:rPr>
            </w:pPr>
            <w:r w:rsidRPr="008172CA">
              <w:rPr>
                <w:color w:val="auto"/>
              </w:rPr>
              <w:t>Proficient in Microsoft Windows.</w:t>
            </w:r>
          </w:p>
          <w:p w14:paraId="2B164FF4" w14:textId="77777777" w:rsidR="008172CA" w:rsidRPr="008172CA" w:rsidRDefault="008172CA" w:rsidP="008172CA">
            <w:pPr>
              <w:pStyle w:val="ListBullet"/>
              <w:spacing w:after="240"/>
              <w:rPr>
                <w:color w:val="auto"/>
              </w:rPr>
            </w:pPr>
            <w:r w:rsidRPr="008172CA">
              <w:rPr>
                <w:color w:val="auto"/>
              </w:rPr>
              <w:t xml:space="preserve">Knowledge of server management. </w:t>
            </w:r>
          </w:p>
          <w:p w14:paraId="120615EA" w14:textId="77777777" w:rsidR="008172CA" w:rsidRPr="008172CA" w:rsidRDefault="008172CA" w:rsidP="008172CA">
            <w:pPr>
              <w:pStyle w:val="ListBullet"/>
              <w:spacing w:after="240"/>
              <w:rPr>
                <w:color w:val="auto"/>
              </w:rPr>
            </w:pPr>
            <w:r w:rsidRPr="008172CA">
              <w:rPr>
                <w:color w:val="auto"/>
              </w:rPr>
              <w:t>Basic proficiency with system design and analysis.</w:t>
            </w:r>
          </w:p>
          <w:p w14:paraId="3A994286" w14:textId="77777777" w:rsidR="008172CA" w:rsidRPr="008172CA" w:rsidRDefault="008172CA" w:rsidP="008172CA">
            <w:pPr>
              <w:pStyle w:val="ListBullet"/>
              <w:spacing w:after="240"/>
              <w:rPr>
                <w:color w:val="auto"/>
              </w:rPr>
            </w:pPr>
            <w:r w:rsidRPr="008172CA">
              <w:rPr>
                <w:color w:val="auto"/>
              </w:rPr>
              <w:t>Familiar in Linux</w:t>
            </w:r>
            <w:r>
              <w:rPr>
                <w:color w:val="auto"/>
              </w:rPr>
              <w:t xml:space="preserve"> OS.</w:t>
            </w:r>
          </w:p>
        </w:tc>
      </w:tr>
    </w:tbl>
    <w:p w14:paraId="3EED2E53" w14:textId="77777777" w:rsidR="006270A9" w:rsidRPr="001A75C5" w:rsidRDefault="006270A9" w:rsidP="008172CA">
      <w:pPr>
        <w:pStyle w:val="ListBullet"/>
        <w:numPr>
          <w:ilvl w:val="0"/>
          <w:numId w:val="0"/>
        </w:numPr>
        <w:rPr>
          <w:color w:val="auto"/>
        </w:rPr>
      </w:pPr>
    </w:p>
    <w:p w14:paraId="3A6D15B8" w14:textId="10D52AA2" w:rsidR="006270A9" w:rsidRDefault="00250AFA" w:rsidP="00250AFA">
      <w:pPr>
        <w:pStyle w:val="Heading1"/>
        <w:tabs>
          <w:tab w:val="left" w:pos="1935"/>
        </w:tabs>
        <w:rPr>
          <w:color w:val="auto"/>
        </w:rPr>
      </w:pPr>
      <w:r>
        <w:rPr>
          <w:color w:val="auto"/>
        </w:rPr>
        <w:t xml:space="preserve">Work </w:t>
      </w:r>
      <w:sdt>
        <w:sdtPr>
          <w:rPr>
            <w:color w:val="auto"/>
          </w:rPr>
          <w:alias w:val="Experience:"/>
          <w:tag w:val="Experience:"/>
          <w:id w:val="171684534"/>
          <w:placeholder>
            <w:docPart w:val="C6E1095FBCD046FCA5293CF6A4E5DB00"/>
          </w:placeholder>
          <w:temporary/>
          <w:showingPlcHdr/>
          <w15:appearance w15:val="hidden"/>
        </w:sdtPr>
        <w:sdtEndPr/>
        <w:sdtContent>
          <w:r w:rsidR="009D5933" w:rsidRPr="001A75C5">
            <w:rPr>
              <w:color w:val="auto"/>
            </w:rPr>
            <w:t>Experience</w:t>
          </w:r>
        </w:sdtContent>
      </w:sdt>
      <w:r>
        <w:rPr>
          <w:color w:val="auto"/>
        </w:rPr>
        <w:tab/>
      </w:r>
    </w:p>
    <w:p w14:paraId="5CD13416" w14:textId="032A7E61" w:rsidR="00064A1E" w:rsidRDefault="00064A1E" w:rsidP="00250AFA">
      <w:pPr>
        <w:pStyle w:val="Heading1"/>
        <w:tabs>
          <w:tab w:val="left" w:pos="1935"/>
        </w:tabs>
        <w:rPr>
          <w:color w:val="auto"/>
        </w:rPr>
      </w:pPr>
    </w:p>
    <w:p w14:paraId="103F0E42" w14:textId="7B75EBEC" w:rsidR="00064A1E" w:rsidRDefault="00064A1E" w:rsidP="00250AFA">
      <w:pPr>
        <w:pStyle w:val="Heading1"/>
        <w:tabs>
          <w:tab w:val="left" w:pos="1935"/>
        </w:tabs>
        <w:rPr>
          <w:b w:val="0"/>
          <w:caps/>
          <w:color w:val="auto"/>
          <w:sz w:val="24"/>
          <w:szCs w:val="26"/>
        </w:rPr>
      </w:pPr>
      <w:r w:rsidRPr="00064A1E">
        <w:rPr>
          <w:caps/>
          <w:color w:val="auto"/>
          <w:sz w:val="24"/>
          <w:szCs w:val="26"/>
        </w:rPr>
        <w:t>IT Help Desk Associate</w:t>
      </w:r>
      <w:r>
        <w:rPr>
          <w:caps/>
          <w:color w:val="auto"/>
          <w:sz w:val="24"/>
          <w:szCs w:val="26"/>
        </w:rPr>
        <w:t xml:space="preserve"> | </w:t>
      </w:r>
      <w:r w:rsidRPr="00064A1E">
        <w:rPr>
          <w:b w:val="0"/>
          <w:caps/>
          <w:color w:val="auto"/>
          <w:sz w:val="24"/>
          <w:szCs w:val="26"/>
        </w:rPr>
        <w:t xml:space="preserve">October 2019 </w:t>
      </w:r>
      <w:r>
        <w:rPr>
          <w:b w:val="0"/>
          <w:caps/>
          <w:color w:val="auto"/>
          <w:sz w:val="24"/>
          <w:szCs w:val="26"/>
        </w:rPr>
        <w:t>–</w:t>
      </w:r>
      <w:r w:rsidRPr="00064A1E">
        <w:rPr>
          <w:b w:val="0"/>
          <w:caps/>
          <w:color w:val="auto"/>
          <w:sz w:val="24"/>
          <w:szCs w:val="26"/>
        </w:rPr>
        <w:t xml:space="preserve"> Present</w:t>
      </w:r>
      <w:r>
        <w:rPr>
          <w:b w:val="0"/>
          <w:caps/>
          <w:color w:val="auto"/>
          <w:sz w:val="24"/>
          <w:szCs w:val="26"/>
        </w:rPr>
        <w:t xml:space="preserve">                                                      University of michgan school of nursing</w:t>
      </w:r>
    </w:p>
    <w:p w14:paraId="7783E726" w14:textId="496A04B7" w:rsidR="00064A1E" w:rsidRDefault="00064A1E" w:rsidP="00894F18">
      <w:pPr>
        <w:pStyle w:val="ListBullet"/>
        <w:rPr>
          <w:color w:val="auto"/>
        </w:rPr>
      </w:pPr>
      <w:r w:rsidRPr="00894F18">
        <w:rPr>
          <w:color w:val="auto"/>
        </w:rPr>
        <w:t>Assist with on-call tech support for healthy lifetime study</w:t>
      </w:r>
    </w:p>
    <w:p w14:paraId="5BB140E5" w14:textId="224FE4FC" w:rsidR="00894F18" w:rsidRPr="00894F18" w:rsidRDefault="00894F18" w:rsidP="00894F18">
      <w:pPr>
        <w:pStyle w:val="ListBullet"/>
        <w:rPr>
          <w:color w:val="auto"/>
        </w:rPr>
      </w:pPr>
      <w:r>
        <w:rPr>
          <w:color w:val="auto"/>
        </w:rPr>
        <w:t>Support with remote management of iPad devices</w:t>
      </w:r>
    </w:p>
    <w:p w14:paraId="05E705BF" w14:textId="77777777" w:rsidR="006270A9" w:rsidRDefault="00250AFA">
      <w:pPr>
        <w:pStyle w:val="Heading2"/>
        <w:rPr>
          <w:color w:val="auto"/>
        </w:rPr>
      </w:pPr>
      <w:bookmarkStart w:id="1" w:name="_Hlk2274621"/>
      <w:r>
        <w:rPr>
          <w:color w:val="auto"/>
        </w:rPr>
        <w:t>pc maintenance TECH ASSOCIATE</w:t>
      </w:r>
      <w:r w:rsidR="009D5933" w:rsidRPr="001A75C5">
        <w:rPr>
          <w:color w:val="auto"/>
        </w:rPr>
        <w:t> | </w:t>
      </w:r>
      <w:r w:rsidRPr="00250AFA">
        <w:rPr>
          <w:b w:val="0"/>
          <w:color w:val="auto"/>
        </w:rPr>
        <w:t>jUNE 2018- pRESENT</w:t>
      </w:r>
    </w:p>
    <w:p w14:paraId="0AD411F5" w14:textId="77777777" w:rsidR="00250AFA" w:rsidRPr="00250AFA" w:rsidRDefault="00250AFA" w:rsidP="00250AFA">
      <w:r>
        <w:t xml:space="preserve">UNIVERSITY OF MICHIGAN SCHOOL OF NURSING </w:t>
      </w:r>
    </w:p>
    <w:p w14:paraId="04C1A5DF" w14:textId="77777777" w:rsidR="006270A9" w:rsidRDefault="00814D5D">
      <w:pPr>
        <w:pStyle w:val="ListBullet"/>
        <w:rPr>
          <w:color w:val="auto"/>
        </w:rPr>
      </w:pPr>
      <w:r>
        <w:rPr>
          <w:color w:val="auto"/>
        </w:rPr>
        <w:t>Manage technology related to research study involving the affect of technology on the onset of dementia</w:t>
      </w:r>
    </w:p>
    <w:p w14:paraId="14050287" w14:textId="77777777" w:rsidR="00814D5D" w:rsidRDefault="00814D5D">
      <w:pPr>
        <w:pStyle w:val="ListBullet"/>
        <w:rPr>
          <w:color w:val="auto"/>
        </w:rPr>
      </w:pPr>
      <w:r>
        <w:rPr>
          <w:color w:val="auto"/>
        </w:rPr>
        <w:t>Troubleshoot general issues that arise with technology</w:t>
      </w:r>
    </w:p>
    <w:p w14:paraId="1F3EB675" w14:textId="77777777" w:rsidR="00814D5D" w:rsidRPr="001A75C5" w:rsidRDefault="00814D5D">
      <w:pPr>
        <w:pStyle w:val="ListBullet"/>
        <w:rPr>
          <w:color w:val="auto"/>
        </w:rPr>
      </w:pPr>
      <w:r>
        <w:rPr>
          <w:color w:val="auto"/>
        </w:rPr>
        <w:t>Schedule online recordings for nursing classes</w:t>
      </w:r>
    </w:p>
    <w:bookmarkEnd w:id="1"/>
    <w:p w14:paraId="43EA6FEF" w14:textId="77777777" w:rsidR="006270A9" w:rsidRDefault="00250AFA">
      <w:pPr>
        <w:pStyle w:val="Heading2"/>
        <w:rPr>
          <w:color w:val="auto"/>
        </w:rPr>
      </w:pPr>
      <w:r>
        <w:rPr>
          <w:color w:val="auto"/>
        </w:rPr>
        <w:t>LOGISTICS/CASHIER</w:t>
      </w:r>
      <w:r w:rsidR="009D5933" w:rsidRPr="001A75C5">
        <w:rPr>
          <w:color w:val="auto"/>
        </w:rPr>
        <w:t> | </w:t>
      </w:r>
      <w:r w:rsidRPr="00250AFA">
        <w:rPr>
          <w:b w:val="0"/>
          <w:color w:val="auto"/>
        </w:rPr>
        <w:t>December 2016- Present</w:t>
      </w:r>
    </w:p>
    <w:p w14:paraId="13D4FDF7" w14:textId="77777777" w:rsidR="00250AFA" w:rsidRPr="00250AFA" w:rsidRDefault="00250AFA" w:rsidP="00250AFA">
      <w:r>
        <w:t xml:space="preserve">OFFICE DEPOT </w:t>
      </w:r>
    </w:p>
    <w:p w14:paraId="6D1FB3E9" w14:textId="77777777" w:rsidR="001B29CF" w:rsidRDefault="00250AFA" w:rsidP="001B29CF">
      <w:pPr>
        <w:pStyle w:val="ListBullet"/>
        <w:rPr>
          <w:color w:val="auto"/>
        </w:rPr>
      </w:pPr>
      <w:r>
        <w:rPr>
          <w:color w:val="auto"/>
        </w:rPr>
        <w:t>Organize deliveries</w:t>
      </w:r>
      <w:r w:rsidR="004239A1">
        <w:rPr>
          <w:color w:val="auto"/>
        </w:rPr>
        <w:t xml:space="preserve"> and manage data</w:t>
      </w:r>
      <w:r>
        <w:rPr>
          <w:color w:val="auto"/>
        </w:rPr>
        <w:t xml:space="preserve"> of store inventory on a weekly basis</w:t>
      </w:r>
    </w:p>
    <w:p w14:paraId="7445E0E9" w14:textId="77777777" w:rsidR="00250AFA" w:rsidRDefault="004239A1" w:rsidP="001B29CF">
      <w:pPr>
        <w:pStyle w:val="ListBullet"/>
        <w:rPr>
          <w:color w:val="auto"/>
        </w:rPr>
      </w:pPr>
      <w:r>
        <w:rPr>
          <w:color w:val="auto"/>
        </w:rPr>
        <w:t>Assist customers with purchases and respond to questions and concerns</w:t>
      </w:r>
    </w:p>
    <w:p w14:paraId="37D240CF" w14:textId="77777777" w:rsidR="004239A1" w:rsidRDefault="004239A1" w:rsidP="001B29CF">
      <w:pPr>
        <w:pStyle w:val="ListBullet"/>
        <w:rPr>
          <w:color w:val="auto"/>
        </w:rPr>
      </w:pPr>
      <w:r>
        <w:rPr>
          <w:color w:val="auto"/>
        </w:rPr>
        <w:t xml:space="preserve">Consult with customers to evaluate needs and determine best products </w:t>
      </w:r>
    </w:p>
    <w:p w14:paraId="180D09E9" w14:textId="77777777" w:rsidR="00250AFA" w:rsidRDefault="00250AFA" w:rsidP="00250AFA">
      <w:pPr>
        <w:pStyle w:val="Heading2"/>
        <w:rPr>
          <w:color w:val="auto"/>
        </w:rPr>
      </w:pPr>
      <w:r>
        <w:rPr>
          <w:color w:val="auto"/>
        </w:rPr>
        <w:t>stock cashier</w:t>
      </w:r>
      <w:r w:rsidRPr="001A75C5">
        <w:rPr>
          <w:color w:val="auto"/>
        </w:rPr>
        <w:t> | </w:t>
      </w:r>
      <w:r>
        <w:rPr>
          <w:b w:val="0"/>
          <w:color w:val="auto"/>
        </w:rPr>
        <w:t>september 2013- november 2016</w:t>
      </w:r>
    </w:p>
    <w:p w14:paraId="4741F8C6" w14:textId="77777777" w:rsidR="00250AFA" w:rsidRPr="00250AFA" w:rsidRDefault="00250AFA" w:rsidP="00250AFA">
      <w:r>
        <w:t xml:space="preserve">CVS PHARMACY </w:t>
      </w:r>
    </w:p>
    <w:p w14:paraId="48F1A88F" w14:textId="77777777" w:rsidR="00250AFA" w:rsidRDefault="004239A1" w:rsidP="00250AFA">
      <w:pPr>
        <w:pStyle w:val="ListBullet"/>
        <w:rPr>
          <w:color w:val="auto"/>
        </w:rPr>
      </w:pPr>
      <w:r>
        <w:rPr>
          <w:color w:val="auto"/>
        </w:rPr>
        <w:t>Operated cash registers and processed customer orders</w:t>
      </w:r>
    </w:p>
    <w:p w14:paraId="79DC4D9D" w14:textId="77777777" w:rsidR="004239A1" w:rsidRDefault="004239A1" w:rsidP="00250AFA">
      <w:pPr>
        <w:pStyle w:val="ListBullet"/>
        <w:rPr>
          <w:color w:val="auto"/>
        </w:rPr>
      </w:pPr>
      <w:r>
        <w:rPr>
          <w:color w:val="auto"/>
        </w:rPr>
        <w:t>Consistently improved customer satisfaction through expert resolution of conflicts and issues</w:t>
      </w:r>
    </w:p>
    <w:p w14:paraId="139A6DCF" w14:textId="77777777" w:rsidR="004239A1" w:rsidRPr="001A75C5" w:rsidRDefault="004239A1" w:rsidP="00250AFA">
      <w:pPr>
        <w:pStyle w:val="ListBullet"/>
        <w:rPr>
          <w:color w:val="auto"/>
        </w:rPr>
      </w:pPr>
      <w:r>
        <w:rPr>
          <w:color w:val="auto"/>
        </w:rPr>
        <w:t xml:space="preserve">Organized store deliveries and stocked the inventory accordingly </w:t>
      </w:r>
    </w:p>
    <w:p w14:paraId="267355B9" w14:textId="77777777" w:rsidR="00250AFA" w:rsidRPr="001A75C5" w:rsidRDefault="00250AFA" w:rsidP="00250AFA">
      <w:pPr>
        <w:pStyle w:val="ListBullet"/>
        <w:numPr>
          <w:ilvl w:val="0"/>
          <w:numId w:val="0"/>
        </w:numPr>
        <w:ind w:left="216" w:hanging="216"/>
        <w:rPr>
          <w:color w:val="auto"/>
        </w:rPr>
      </w:pPr>
    </w:p>
    <w:sectPr w:rsidR="00250AFA" w:rsidRPr="001A75C5" w:rsidSect="00617B26">
      <w:footerReference w:type="default" r:id="rId9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D2F19D" w14:textId="77777777" w:rsidR="0076514A" w:rsidRDefault="0076514A">
      <w:pPr>
        <w:spacing w:after="0"/>
      </w:pPr>
      <w:r>
        <w:separator/>
      </w:r>
    </w:p>
  </w:endnote>
  <w:endnote w:type="continuationSeparator" w:id="0">
    <w:p w14:paraId="514F144E" w14:textId="77777777" w:rsidR="0076514A" w:rsidRDefault="0076514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63E367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B6EBCC" w14:textId="77777777" w:rsidR="0076514A" w:rsidRDefault="0076514A">
      <w:pPr>
        <w:spacing w:after="0"/>
      </w:pPr>
      <w:r>
        <w:separator/>
      </w:r>
    </w:p>
  </w:footnote>
  <w:footnote w:type="continuationSeparator" w:id="0">
    <w:p w14:paraId="75412F13" w14:textId="77777777" w:rsidR="0076514A" w:rsidRDefault="0076514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EC25FDE"/>
    <w:multiLevelType w:val="hybridMultilevel"/>
    <w:tmpl w:val="107E1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BB3594"/>
    <w:multiLevelType w:val="hybridMultilevel"/>
    <w:tmpl w:val="56E29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1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749541CA"/>
    <w:multiLevelType w:val="hybridMultilevel"/>
    <w:tmpl w:val="60AADC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8"/>
  </w:num>
  <w:num w:numId="16">
    <w:abstractNumId w:val="12"/>
  </w:num>
  <w:num w:numId="17">
    <w:abstractNumId w:val="15"/>
  </w:num>
  <w:num w:numId="18">
    <w:abstractNumId w:val="10"/>
  </w:num>
  <w:num w:numId="19">
    <w:abstractNumId w:val="21"/>
  </w:num>
  <w:num w:numId="20">
    <w:abstractNumId w:val="19"/>
  </w:num>
  <w:num w:numId="21">
    <w:abstractNumId w:val="11"/>
  </w:num>
  <w:num w:numId="22">
    <w:abstractNumId w:val="14"/>
  </w:num>
  <w:num w:numId="23">
    <w:abstractNumId w:val="20"/>
  </w:num>
  <w:num w:numId="24">
    <w:abstractNumId w:val="17"/>
  </w:num>
  <w:num w:numId="25">
    <w:abstractNumId w:val="16"/>
  </w:num>
  <w:num w:numId="26">
    <w:abstractNumId w:val="22"/>
  </w:num>
  <w:num w:numId="27">
    <w:abstractNumId w:val="11"/>
  </w:num>
  <w:num w:numId="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5C5"/>
    <w:rsid w:val="00064A1E"/>
    <w:rsid w:val="00085952"/>
    <w:rsid w:val="000A2BBD"/>
    <w:rsid w:val="000A4F59"/>
    <w:rsid w:val="00110CFB"/>
    <w:rsid w:val="00141A4C"/>
    <w:rsid w:val="001A75C5"/>
    <w:rsid w:val="001B29CF"/>
    <w:rsid w:val="002478F6"/>
    <w:rsid w:val="00250AFA"/>
    <w:rsid w:val="002679DB"/>
    <w:rsid w:val="0028220F"/>
    <w:rsid w:val="00356C14"/>
    <w:rsid w:val="003B748C"/>
    <w:rsid w:val="004239A1"/>
    <w:rsid w:val="00481C77"/>
    <w:rsid w:val="00485F16"/>
    <w:rsid w:val="004F6523"/>
    <w:rsid w:val="00617B26"/>
    <w:rsid w:val="006270A9"/>
    <w:rsid w:val="0063717A"/>
    <w:rsid w:val="00675956"/>
    <w:rsid w:val="00681034"/>
    <w:rsid w:val="0076514A"/>
    <w:rsid w:val="00814D5D"/>
    <w:rsid w:val="00816216"/>
    <w:rsid w:val="008172CA"/>
    <w:rsid w:val="0087734B"/>
    <w:rsid w:val="00894F18"/>
    <w:rsid w:val="008E6AED"/>
    <w:rsid w:val="009304A5"/>
    <w:rsid w:val="009D5933"/>
    <w:rsid w:val="00BD768D"/>
    <w:rsid w:val="00C31173"/>
    <w:rsid w:val="00C61F8E"/>
    <w:rsid w:val="00DC44E8"/>
    <w:rsid w:val="00E8071E"/>
    <w:rsid w:val="00E83E4B"/>
    <w:rsid w:val="00E94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4DF9D6"/>
  <w15:chartTrackingRefBased/>
  <w15:docId w15:val="{98B98F45-E71B-405E-8A66-20E1AD5DE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1A75C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172CA"/>
    <w:pPr>
      <w:spacing w:after="0"/>
      <w:contextualSpacing/>
    </w:pPr>
    <w:rPr>
      <w:rFonts w:eastAsiaTheme="minorHAnsi"/>
      <w:color w:val="595959" w:themeColor="text1" w:themeTint="A6"/>
      <w:lang w:eastAsia="en-US"/>
    </w:r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forystk@umich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vid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069F65C795F4A6E8D1417FF126A66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E42628-2F20-4D6A-BBB0-14C136EA8208}"/>
      </w:docPartPr>
      <w:docPartBody>
        <w:p w:rsidR="00763510" w:rsidRDefault="00205AF2">
          <w:pPr>
            <w:pStyle w:val="E069F65C795F4A6E8D1417FF126A66D6"/>
          </w:pPr>
          <w:r>
            <w:t>Objective</w:t>
          </w:r>
        </w:p>
      </w:docPartBody>
    </w:docPart>
    <w:docPart>
      <w:docPartPr>
        <w:name w:val="68B2B10B633A45E2A55A7EAEE4DFA4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60525-860C-4237-9F8F-D5B0EDEED755}"/>
      </w:docPartPr>
      <w:docPartBody>
        <w:p w:rsidR="00763510" w:rsidRDefault="00205AF2">
          <w:pPr>
            <w:pStyle w:val="68B2B10B633A45E2A55A7EAEE4DFA432"/>
          </w:pPr>
          <w:r>
            <w:t>Education</w:t>
          </w:r>
        </w:p>
      </w:docPartBody>
    </w:docPart>
    <w:docPart>
      <w:docPartPr>
        <w:name w:val="2B53D5869B3E4BE88B46C8DB7871B8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101723-BB22-4483-A208-502B4EABBA4A}"/>
      </w:docPartPr>
      <w:docPartBody>
        <w:p w:rsidR="00763510" w:rsidRDefault="00205AF2">
          <w:pPr>
            <w:pStyle w:val="2B53D5869B3E4BE88B46C8DB7871B88A"/>
          </w:pPr>
          <w:r>
            <w:t>Skills &amp; Abilities</w:t>
          </w:r>
        </w:p>
      </w:docPartBody>
    </w:docPart>
    <w:docPart>
      <w:docPartPr>
        <w:name w:val="C6E1095FBCD046FCA5293CF6A4E5DB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2EB921-9AAC-4A15-941F-F600F05163C1}"/>
      </w:docPartPr>
      <w:docPartBody>
        <w:p w:rsidR="00763510" w:rsidRDefault="00205AF2">
          <w:pPr>
            <w:pStyle w:val="C6E1095FBCD046FCA5293CF6A4E5DB00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AF2"/>
    <w:rsid w:val="00205AF2"/>
    <w:rsid w:val="00576226"/>
    <w:rsid w:val="00763510"/>
    <w:rsid w:val="00C93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CF803FE8F194FD5BBA2BCBCFA342C0A">
    <w:name w:val="DCF803FE8F194FD5BBA2BCBCFA342C0A"/>
  </w:style>
  <w:style w:type="paragraph" w:customStyle="1" w:styleId="1D40DB455BA3420E9E98A5CD79F8F4FE">
    <w:name w:val="1D40DB455BA3420E9E98A5CD79F8F4FE"/>
  </w:style>
  <w:style w:type="paragraph" w:customStyle="1" w:styleId="B0BBE22342ED4DA2806D63FE369692C5">
    <w:name w:val="B0BBE22342ED4DA2806D63FE369692C5"/>
  </w:style>
  <w:style w:type="paragraph" w:customStyle="1" w:styleId="79E4FBDEC8964FE4AC7A848447255A3A">
    <w:name w:val="79E4FBDEC8964FE4AC7A848447255A3A"/>
  </w:style>
  <w:style w:type="paragraph" w:customStyle="1" w:styleId="E069F65C795F4A6E8D1417FF126A66D6">
    <w:name w:val="E069F65C795F4A6E8D1417FF126A66D6"/>
  </w:style>
  <w:style w:type="paragraph" w:customStyle="1" w:styleId="AE893A08333E476CB384816F5B002D81">
    <w:name w:val="AE893A08333E476CB384816F5B002D81"/>
  </w:style>
  <w:style w:type="paragraph" w:customStyle="1" w:styleId="68B2B10B633A45E2A55A7EAEE4DFA432">
    <w:name w:val="68B2B10B633A45E2A55A7EAEE4DFA432"/>
  </w:style>
  <w:style w:type="paragraph" w:customStyle="1" w:styleId="0DAB2B057D5B4B8794A82932FDCB3E37">
    <w:name w:val="0DAB2B057D5B4B8794A82932FDCB3E37"/>
  </w:style>
  <w:style w:type="paragraph" w:customStyle="1" w:styleId="55930F8B5E8C481BA0C01DF1979173A5">
    <w:name w:val="55930F8B5E8C481BA0C01DF1979173A5"/>
  </w:style>
  <w:style w:type="paragraph" w:customStyle="1" w:styleId="204B92DD18CE47BB9F444D676D72AEC7">
    <w:name w:val="204B92DD18CE47BB9F444D676D72AEC7"/>
  </w:style>
  <w:style w:type="paragraph" w:customStyle="1" w:styleId="0CAD92D277F44103923FDA27A353CEA4">
    <w:name w:val="0CAD92D277F44103923FDA27A353CEA4"/>
  </w:style>
  <w:style w:type="paragraph" w:customStyle="1" w:styleId="E26D808EDCDC40C8A477BC016CE98115">
    <w:name w:val="E26D808EDCDC40C8A477BC016CE98115"/>
  </w:style>
  <w:style w:type="paragraph" w:customStyle="1" w:styleId="80F63D06AF514752BBDD10BCB87022FF">
    <w:name w:val="80F63D06AF514752BBDD10BCB87022FF"/>
  </w:style>
  <w:style w:type="paragraph" w:customStyle="1" w:styleId="DD796EB15E334A24B78C95E6D0ABB9FF">
    <w:name w:val="DD796EB15E334A24B78C95E6D0ABB9FF"/>
  </w:style>
  <w:style w:type="paragraph" w:customStyle="1" w:styleId="63517182E6124AFBA69E426C3523C6C7">
    <w:name w:val="63517182E6124AFBA69E426C3523C6C7"/>
  </w:style>
  <w:style w:type="paragraph" w:customStyle="1" w:styleId="2B53D5869B3E4BE88B46C8DB7871B88A">
    <w:name w:val="2B53D5869B3E4BE88B46C8DB7871B88A"/>
  </w:style>
  <w:style w:type="paragraph" w:customStyle="1" w:styleId="33869C4198B84809854D13B22D86D8BF">
    <w:name w:val="33869C4198B84809854D13B22D86D8BF"/>
  </w:style>
  <w:style w:type="paragraph" w:customStyle="1" w:styleId="BB95D59B36CF4A96A6528CE90C0933DE">
    <w:name w:val="BB95D59B36CF4A96A6528CE90C0933DE"/>
  </w:style>
  <w:style w:type="paragraph" w:customStyle="1" w:styleId="FA9386D8A9464ACF8C7834DDFC59E283">
    <w:name w:val="FA9386D8A9464ACF8C7834DDFC59E283"/>
  </w:style>
  <w:style w:type="paragraph" w:customStyle="1" w:styleId="37696B6854AC414F8FABA97EEBB28CE1">
    <w:name w:val="37696B6854AC414F8FABA97EEBB28CE1"/>
  </w:style>
  <w:style w:type="paragraph" w:customStyle="1" w:styleId="A06FC909F88844B49F81E34B374EF2C5">
    <w:name w:val="A06FC909F88844B49F81E34B374EF2C5"/>
  </w:style>
  <w:style w:type="paragraph" w:customStyle="1" w:styleId="8DC4362FA0CF42E1B667DC9676773DB9">
    <w:name w:val="8DC4362FA0CF42E1B667DC9676773DB9"/>
  </w:style>
  <w:style w:type="paragraph" w:customStyle="1" w:styleId="7D77A5F5E9D24721BC738A1AB4C6852E">
    <w:name w:val="7D77A5F5E9D24721BC738A1AB4C6852E"/>
  </w:style>
  <w:style w:type="paragraph" w:customStyle="1" w:styleId="F65EDE6EC7F24FA488AA7751B1B982BA">
    <w:name w:val="F65EDE6EC7F24FA488AA7751B1B982BA"/>
  </w:style>
  <w:style w:type="paragraph" w:customStyle="1" w:styleId="C6E1095FBCD046FCA5293CF6A4E5DB00">
    <w:name w:val="C6E1095FBCD046FCA5293CF6A4E5DB00"/>
  </w:style>
  <w:style w:type="paragraph" w:customStyle="1" w:styleId="DE59B272A1D04FB8B8749979779D174E">
    <w:name w:val="DE59B272A1D04FB8B8749979779D174E"/>
  </w:style>
  <w:style w:type="paragraph" w:customStyle="1" w:styleId="6F1B511BC46F45CFB5284C59A1A1622F">
    <w:name w:val="6F1B511BC46F45CFB5284C59A1A1622F"/>
  </w:style>
  <w:style w:type="paragraph" w:customStyle="1" w:styleId="510283F13B7A44AC915409F05E6A1CAE">
    <w:name w:val="510283F13B7A44AC915409F05E6A1CAE"/>
  </w:style>
  <w:style w:type="paragraph" w:customStyle="1" w:styleId="836472ED0E2847C39F98F9CE535400DE">
    <w:name w:val="836472ED0E2847C39F98F9CE535400DE"/>
  </w:style>
  <w:style w:type="paragraph" w:customStyle="1" w:styleId="63E1DB6C53B844C38B0218AEE2710486">
    <w:name w:val="63E1DB6C53B844C38B0218AEE2710486"/>
  </w:style>
  <w:style w:type="paragraph" w:customStyle="1" w:styleId="C09D86756360404EA9E469E252FFD503">
    <w:name w:val="C09D86756360404EA9E469E252FFD503"/>
  </w:style>
  <w:style w:type="paragraph" w:customStyle="1" w:styleId="FAE9A41DCB07418D9BCB67341C9458D3">
    <w:name w:val="FAE9A41DCB07418D9BCB67341C9458D3"/>
  </w:style>
  <w:style w:type="paragraph" w:customStyle="1" w:styleId="67A1E42A87AA4BE88AB47E13B8CE55CA">
    <w:name w:val="67A1E42A87AA4BE88AB47E13B8CE55CA"/>
  </w:style>
  <w:style w:type="paragraph" w:customStyle="1" w:styleId="106EA1409F0A49F0B94F6AC677BB9C84">
    <w:name w:val="106EA1409F0A49F0B94F6AC677BB9C84"/>
    <w:rsid w:val="00205A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A6BF7D-AD9D-4395-80DD-038A9E1347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(color).dotx</Template>
  <TotalTime>38</TotalTime>
  <Pages>2</Pages>
  <Words>463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David Forystek</dc:creator>
  <cp:keywords/>
  <cp:lastModifiedBy>David Forystek</cp:lastModifiedBy>
  <cp:revision>7</cp:revision>
  <dcterms:created xsi:type="dcterms:W3CDTF">2019-03-01T01:16:00Z</dcterms:created>
  <dcterms:modified xsi:type="dcterms:W3CDTF">2019-10-27T16:32:00Z</dcterms:modified>
  <cp:version/>
</cp:coreProperties>
</file>